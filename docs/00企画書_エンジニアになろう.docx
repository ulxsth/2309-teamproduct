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3AAA" w14:textId="77777777" w:rsidR="00F30384" w:rsidRPr="00D309C7" w:rsidRDefault="00D309C7" w:rsidP="00D309C7">
      <w:pPr>
        <w:jc w:val="center"/>
        <w:rPr>
          <w:rFonts w:ascii="ＭＳ ゴシック" w:eastAsia="ＭＳ ゴシック" w:hAnsi="ＭＳ ゴシック"/>
          <w:sz w:val="48"/>
          <w:szCs w:val="48"/>
        </w:rPr>
      </w:pPr>
      <w:r w:rsidRPr="00D309C7">
        <w:rPr>
          <w:rFonts w:ascii="ＭＳ ゴシック" w:eastAsia="ＭＳ ゴシック" w:hAnsi="ＭＳ ゴシック" w:hint="eastAsia"/>
          <w:noProof/>
          <w:sz w:val="48"/>
          <w:szCs w:val="48"/>
        </w:rPr>
        <w:t>システム開発演習（</w:t>
      </w:r>
      <w:r w:rsidR="00532666" w:rsidRPr="00D309C7">
        <w:rPr>
          <w:rFonts w:ascii="ＭＳ ゴシック" w:eastAsia="ＭＳ ゴシック" w:hAnsi="ＭＳ ゴシック" w:hint="eastAsia"/>
          <w:noProof/>
          <w:sz w:val="48"/>
          <w:szCs w:val="48"/>
        </w:rPr>
        <w:t>企業連携</w:t>
      </w:r>
      <w:r w:rsidRPr="00D309C7">
        <w:rPr>
          <w:rFonts w:ascii="ＭＳ ゴシック" w:eastAsia="ＭＳ ゴシック" w:hAnsi="ＭＳ ゴシック" w:hint="eastAsia"/>
          <w:noProof/>
          <w:sz w:val="48"/>
          <w:szCs w:val="48"/>
        </w:rPr>
        <w:t>）</w:t>
      </w:r>
      <w:r w:rsidR="00537EBC" w:rsidRPr="00D309C7">
        <w:rPr>
          <w:rFonts w:ascii="ＭＳ ゴシック" w:eastAsia="ＭＳ ゴシック" w:hAnsi="ＭＳ ゴシック" w:hint="eastAsia"/>
          <w:sz w:val="48"/>
          <w:szCs w:val="48"/>
        </w:rPr>
        <w:t>企画書</w:t>
      </w:r>
    </w:p>
    <w:p w14:paraId="66996106" w14:textId="77777777" w:rsidR="00F30384" w:rsidRPr="00D309C7" w:rsidRDefault="00F30384">
      <w:pPr>
        <w:jc w:val="left"/>
        <w:rPr>
          <w:sz w:val="48"/>
          <w:szCs w:val="48"/>
        </w:rPr>
      </w:pPr>
    </w:p>
    <w:p w14:paraId="252C1825" w14:textId="77777777" w:rsidR="00F30384" w:rsidRPr="00103556" w:rsidRDefault="00537EBC" w:rsidP="00F6677E">
      <w:pPr>
        <w:ind w:right="-2" w:firstLineChars="3106" w:firstLine="6003"/>
        <w:jc w:val="right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F6677E">
        <w:rPr>
          <w:rFonts w:ascii="ＭＳ ゴシック" w:eastAsia="ＭＳ ゴシック" w:hAnsi="ＭＳ ゴシック" w:hint="eastAsia"/>
        </w:rPr>
        <w:t>令和</w:t>
      </w:r>
      <w:r w:rsidR="00D309C7">
        <w:rPr>
          <w:rFonts w:ascii="ＭＳ ゴシック" w:eastAsia="ＭＳ ゴシック" w:hAnsi="ＭＳ ゴシック"/>
        </w:rPr>
        <w:t>5</w:t>
      </w:r>
      <w:r w:rsidRPr="00103556">
        <w:rPr>
          <w:rFonts w:ascii="ＭＳ ゴシック" w:eastAsia="ＭＳ ゴシック" w:hAnsi="ＭＳ ゴシック" w:hint="eastAsia"/>
        </w:rPr>
        <w:t>年</w:t>
      </w:r>
      <w:r w:rsidR="00F6677E">
        <w:rPr>
          <w:rFonts w:ascii="ＭＳ ゴシック" w:eastAsia="ＭＳ ゴシック" w:hAnsi="ＭＳ ゴシック" w:hint="eastAsia"/>
        </w:rPr>
        <w:t>9</w:t>
      </w:r>
      <w:r w:rsidR="00874004">
        <w:rPr>
          <w:rFonts w:ascii="ＭＳ ゴシック" w:eastAsia="ＭＳ ゴシック" w:hAnsi="ＭＳ ゴシック" w:hint="eastAsia"/>
        </w:rPr>
        <w:t>月</w:t>
      </w:r>
      <w:r w:rsidR="00F6677E">
        <w:rPr>
          <w:rFonts w:ascii="ＭＳ ゴシック" w:eastAsia="ＭＳ ゴシック" w:hAnsi="ＭＳ ゴシック" w:hint="eastAsia"/>
        </w:rPr>
        <w:t>XX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F30384" w:rsidRPr="00584A1A" w14:paraId="5EBD7E19" w14:textId="77777777" w:rsidTr="00A24471">
        <w:tc>
          <w:tcPr>
            <w:tcW w:w="1526" w:type="dxa"/>
            <w:shd w:val="clear" w:color="auto" w:fill="C0C0C0"/>
            <w:vAlign w:val="center"/>
          </w:tcPr>
          <w:p w14:paraId="27A70BAD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4E77A338" w14:textId="527A44A0" w:rsidR="001B78D6" w:rsidRPr="00584A1A" w:rsidRDefault="00E6069B" w:rsidP="00584A1A">
            <w:pPr>
              <w:jc w:val="left"/>
              <w:rPr>
                <w:rFonts w:ascii="ＭＳ ゴシック" w:eastAsia="ＭＳ ゴシック" w:hAnsi="ＭＳ ゴシック" w:hint="eastAsia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エンジニアになろう</w:t>
            </w:r>
          </w:p>
        </w:tc>
      </w:tr>
    </w:tbl>
    <w:p w14:paraId="269B6E5C" w14:textId="7777777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054884" w:rsidRPr="00584A1A" w14:paraId="6D4AFFFA" w14:textId="77777777" w:rsidTr="00A24471">
        <w:tc>
          <w:tcPr>
            <w:tcW w:w="1526" w:type="dxa"/>
            <w:shd w:val="clear" w:color="auto" w:fill="C0C0C0"/>
            <w:vAlign w:val="center"/>
          </w:tcPr>
          <w:p w14:paraId="33E57AC4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05A385A7" w14:textId="1714AD87" w:rsidR="00054884" w:rsidRPr="00584A1A" w:rsidRDefault="005122F7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S</w:t>
            </w:r>
            <w:r>
              <w:rPr>
                <w:rFonts w:ascii="ＭＳ ゴシック" w:eastAsia="ＭＳ ゴシック" w:hAnsi="ＭＳ ゴシック"/>
                <w:sz w:val="24"/>
              </w:rPr>
              <w:t>D2A</w:t>
            </w:r>
          </w:p>
        </w:tc>
      </w:tr>
    </w:tbl>
    <w:p w14:paraId="714B0F61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7"/>
        <w:gridCol w:w="2032"/>
        <w:gridCol w:w="2030"/>
        <w:gridCol w:w="2030"/>
        <w:gridCol w:w="2029"/>
      </w:tblGrid>
      <w:tr w:rsidR="005F1F00" w:rsidRPr="00584A1A" w14:paraId="17EFF754" w14:textId="77777777" w:rsidTr="00A24471">
        <w:tc>
          <w:tcPr>
            <w:tcW w:w="1526" w:type="dxa"/>
            <w:vMerge w:val="restart"/>
            <w:shd w:val="clear" w:color="auto" w:fill="C0C0C0"/>
            <w:vAlign w:val="center"/>
          </w:tcPr>
          <w:p w14:paraId="6799FC4A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19708D0F" w14:textId="059CEA43" w:rsidR="0023096A" w:rsidRPr="00584A1A" w:rsidRDefault="00F6677E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 (L)</w:t>
            </w:r>
            <w:r w:rsidR="005122F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宮崎　幸大</w:t>
            </w:r>
          </w:p>
        </w:tc>
        <w:tc>
          <w:tcPr>
            <w:tcW w:w="2077" w:type="dxa"/>
            <w:shd w:val="clear" w:color="auto" w:fill="auto"/>
          </w:tcPr>
          <w:p w14:paraId="0DE03AB0" w14:textId="1AD1B10D" w:rsidR="005F1F00" w:rsidRPr="00584A1A" w:rsidRDefault="00B42B11" w:rsidP="001B78D6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前橋　栄輝</w:t>
            </w:r>
          </w:p>
        </w:tc>
        <w:tc>
          <w:tcPr>
            <w:tcW w:w="2077" w:type="dxa"/>
            <w:shd w:val="clear" w:color="auto" w:fill="auto"/>
          </w:tcPr>
          <w:p w14:paraId="6E383B4A" w14:textId="4F93AA2E" w:rsidR="005F1F00" w:rsidRPr="00584A1A" w:rsidRDefault="00B42B11" w:rsidP="001B78D6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村崎　聖</w:t>
            </w:r>
            <w:r w:rsidR="000C672D">
              <w:rPr>
                <w:rFonts w:ascii="ＭＳ ゴシック" w:eastAsia="ＭＳ ゴシック" w:hAnsi="ＭＳ ゴシック" w:hint="eastAsia"/>
                <w:sz w:val="16"/>
                <w:szCs w:val="16"/>
              </w:rPr>
              <w:t>仁</w:t>
            </w:r>
          </w:p>
        </w:tc>
        <w:tc>
          <w:tcPr>
            <w:tcW w:w="2078" w:type="dxa"/>
            <w:shd w:val="clear" w:color="auto" w:fill="auto"/>
          </w:tcPr>
          <w:p w14:paraId="7E477F6A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5F1F00" w:rsidRPr="00584A1A" w14:paraId="742AA690" w14:textId="77777777" w:rsidTr="004877AC">
        <w:tc>
          <w:tcPr>
            <w:tcW w:w="1526" w:type="dxa"/>
            <w:vMerge/>
            <w:shd w:val="clear" w:color="auto" w:fill="C0C0C0"/>
          </w:tcPr>
          <w:p w14:paraId="6BF001B1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717DDBA2" w14:textId="45F5B16E" w:rsidR="005F1F00" w:rsidRPr="00584A1A" w:rsidRDefault="000C672D" w:rsidP="001B78D6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佐藤　和伸</w:t>
            </w:r>
          </w:p>
        </w:tc>
        <w:tc>
          <w:tcPr>
            <w:tcW w:w="2077" w:type="dxa"/>
            <w:shd w:val="clear" w:color="auto" w:fill="auto"/>
          </w:tcPr>
          <w:p w14:paraId="045FCB45" w14:textId="12BBD9C3" w:rsidR="005F1F00" w:rsidRPr="00584A1A" w:rsidRDefault="000C672D" w:rsidP="001B78D6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本山　颯</w:t>
            </w:r>
            <w:r w:rsidR="000773C3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大</w:t>
            </w:r>
          </w:p>
        </w:tc>
        <w:tc>
          <w:tcPr>
            <w:tcW w:w="2077" w:type="dxa"/>
            <w:shd w:val="clear" w:color="auto" w:fill="auto"/>
          </w:tcPr>
          <w:p w14:paraId="6A05BB74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78F5437A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2344DD46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8"/>
        <w:gridCol w:w="8120"/>
      </w:tblGrid>
      <w:tr w:rsidR="00F30384" w:rsidRPr="003C0822" w14:paraId="41B143E0" w14:textId="77777777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23E97CC1" w14:textId="77777777" w:rsidR="00F30384" w:rsidRPr="00584A1A" w:rsidRDefault="004D4480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</w:rPr>
              <w:t>システム</w:t>
            </w:r>
            <w:r w:rsidR="00F3038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名</w:t>
            </w:r>
          </w:p>
        </w:tc>
        <w:tc>
          <w:tcPr>
            <w:tcW w:w="8309" w:type="dxa"/>
          </w:tcPr>
          <w:p w14:paraId="4F63C60A" w14:textId="5490D8C1" w:rsidR="008C1C87" w:rsidRPr="00EB4310" w:rsidRDefault="00CB5904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1"/>
              </w:rPr>
              <w:t>S</w:t>
            </w:r>
            <w:r>
              <w:rPr>
                <w:rFonts w:ascii="ＭＳ ゴシック" w:eastAsia="ＭＳ ゴシック" w:hAnsi="ＭＳ ゴシック"/>
                <w:sz w:val="24"/>
                <w:szCs w:val="21"/>
              </w:rPr>
              <w:t>eiran</w:t>
            </w:r>
          </w:p>
        </w:tc>
      </w:tr>
    </w:tbl>
    <w:p w14:paraId="4885C4D6" w14:textId="77777777" w:rsidR="00537EBC" w:rsidRDefault="00537EBC" w:rsidP="00537EBC">
      <w:pPr>
        <w:spacing w:line="160" w:lineRule="exact"/>
      </w:pPr>
    </w:p>
    <w:p w14:paraId="4EDD2520" w14:textId="77777777" w:rsidR="004D4480" w:rsidRDefault="004D4480" w:rsidP="004D448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5B48F5C5" w14:textId="77777777" w:rsidTr="00A24471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14E61F3C" w14:textId="77777777" w:rsidR="00A24471" w:rsidRPr="00A24471" w:rsidRDefault="00B21952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開発においての学習目的</w:t>
            </w:r>
          </w:p>
        </w:tc>
      </w:tr>
      <w:tr w:rsidR="00A24471" w:rsidRPr="0068662F" w14:paraId="7D18F505" w14:textId="77777777" w:rsidTr="00F6677E">
        <w:trPr>
          <w:trHeight w:val="952"/>
        </w:trPr>
        <w:tc>
          <w:tcPr>
            <w:tcW w:w="9835" w:type="dxa"/>
          </w:tcPr>
          <w:p w14:paraId="19097085" w14:textId="5EDF48F4" w:rsidR="004D4480" w:rsidRPr="00371190" w:rsidRDefault="006D0DC9" w:rsidP="00371190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 xml:space="preserve">            </w:t>
            </w:r>
            <w:r w:rsidR="00371190">
              <w:rPr>
                <w:rFonts w:ascii="ＭＳ ゴシック" w:eastAsia="ＭＳ ゴシック" w:hAnsi="ＭＳ ゴシック" w:hint="eastAsia"/>
              </w:rPr>
              <w:t>P</w:t>
            </w:r>
            <w:r w:rsidR="00371190">
              <w:rPr>
                <w:rFonts w:ascii="ＭＳ ゴシック" w:eastAsia="ＭＳ ゴシック" w:hAnsi="ＭＳ ゴシック"/>
              </w:rPr>
              <w:t xml:space="preserve">M: </w:t>
            </w:r>
            <w:r w:rsidR="00371190">
              <w:rPr>
                <w:rFonts w:ascii="ＭＳ ゴシック" w:eastAsia="ＭＳ ゴシック" w:hAnsi="ＭＳ ゴシック" w:hint="eastAsia"/>
              </w:rPr>
              <w:t>サービスのタスク</w:t>
            </w:r>
            <w:r>
              <w:rPr>
                <w:rFonts w:ascii="ＭＳ ゴシック" w:eastAsia="ＭＳ ゴシック" w:hAnsi="ＭＳ ゴシック" w:hint="eastAsia"/>
              </w:rPr>
              <w:t>、</w:t>
            </w:r>
            <w:r w:rsidR="00371190">
              <w:rPr>
                <w:rFonts w:ascii="ＭＳ ゴシック" w:eastAsia="ＭＳ ゴシック" w:hAnsi="ＭＳ ゴシック" w:hint="eastAsia"/>
              </w:rPr>
              <w:t>およびドキュメントの管理手法を学ぶ</w:t>
            </w:r>
            <w:r>
              <w:rPr>
                <w:rFonts w:ascii="ＭＳ ゴシック" w:eastAsia="ＭＳ ゴシック" w:hAnsi="ＭＳ ゴシック" w:hint="eastAsia"/>
              </w:rPr>
              <w:t>。</w:t>
            </w:r>
          </w:p>
          <w:p w14:paraId="3B23AB42" w14:textId="4CC91D3C" w:rsidR="00535F2D" w:rsidRDefault="006D0DC9" w:rsidP="00371190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        </w:t>
            </w:r>
            <w:r w:rsidR="00371190">
              <w:rPr>
                <w:rFonts w:ascii="ＭＳ ゴシック" w:eastAsia="ＭＳ ゴシック" w:hAnsi="ＭＳ ゴシック" w:hint="eastAsia"/>
              </w:rPr>
              <w:t>設計:</w:t>
            </w:r>
            <w:r w:rsidR="00371190">
              <w:rPr>
                <w:rFonts w:ascii="ＭＳ ゴシック" w:eastAsia="ＭＳ ゴシック" w:hAnsi="ＭＳ ゴシック"/>
              </w:rPr>
              <w:t xml:space="preserve"> </w:t>
            </w:r>
            <w:r w:rsidR="005554B7">
              <w:rPr>
                <w:rFonts w:ascii="ＭＳ ゴシック" w:eastAsia="ＭＳ ゴシック" w:hAnsi="ＭＳ ゴシック" w:hint="eastAsia"/>
              </w:rPr>
              <w:t>サービス内容をもとに、</w:t>
            </w:r>
            <w:r w:rsidR="00C977AE">
              <w:rPr>
                <w:rFonts w:ascii="ＭＳ ゴシック" w:eastAsia="ＭＳ ゴシック" w:hAnsi="ＭＳ ゴシック" w:hint="eastAsia"/>
              </w:rPr>
              <w:t>保守が行いやすい</w:t>
            </w:r>
            <w:r w:rsidR="005554B7">
              <w:rPr>
                <w:rFonts w:ascii="ＭＳ ゴシック" w:eastAsia="ＭＳ ゴシック" w:hAnsi="ＭＳ ゴシック" w:hint="eastAsia"/>
              </w:rPr>
              <w:t>データ中心設計を行</w:t>
            </w:r>
            <w:r w:rsidR="00400E6F">
              <w:rPr>
                <w:rFonts w:ascii="ＭＳ ゴシック" w:eastAsia="ＭＳ ゴシック" w:hAnsi="ＭＳ ゴシック" w:hint="eastAsia"/>
              </w:rPr>
              <w:t>う手法を学ぶ</w:t>
            </w:r>
            <w:r w:rsidR="005554B7">
              <w:rPr>
                <w:rFonts w:ascii="ＭＳ ゴシック" w:eastAsia="ＭＳ ゴシック" w:hAnsi="ＭＳ ゴシック" w:hint="eastAsia"/>
              </w:rPr>
              <w:t>。</w:t>
            </w:r>
          </w:p>
          <w:p w14:paraId="497E5C74" w14:textId="72E2192B" w:rsidR="00371190" w:rsidRDefault="00371190" w:rsidP="00371190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フロントエンド: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="00C977AE">
              <w:rPr>
                <w:rFonts w:ascii="ＭＳ ゴシック" w:eastAsia="ＭＳ ゴシック" w:hAnsi="ＭＳ ゴシック"/>
              </w:rPr>
              <w:t>HTML</w:t>
            </w:r>
            <w:r w:rsidR="00C977AE">
              <w:rPr>
                <w:rFonts w:ascii="ＭＳ ゴシック" w:eastAsia="ＭＳ ゴシック" w:hAnsi="ＭＳ ゴシック" w:hint="eastAsia"/>
              </w:rPr>
              <w:t>・C</w:t>
            </w:r>
            <w:r w:rsidR="00C977AE">
              <w:rPr>
                <w:rFonts w:ascii="ＭＳ ゴシック" w:eastAsia="ＭＳ ゴシック" w:hAnsi="ＭＳ ゴシック"/>
              </w:rPr>
              <w:t>SS</w:t>
            </w:r>
            <w:r w:rsidR="00C977AE">
              <w:rPr>
                <w:rFonts w:ascii="ＭＳ ゴシック" w:eastAsia="ＭＳ ゴシック" w:hAnsi="ＭＳ ゴシック" w:hint="eastAsia"/>
              </w:rPr>
              <w:t>を用い</w:t>
            </w:r>
            <w:r w:rsidR="007D07A2">
              <w:rPr>
                <w:rFonts w:ascii="ＭＳ ゴシック" w:eastAsia="ＭＳ ゴシック" w:hAnsi="ＭＳ ゴシック" w:hint="eastAsia"/>
              </w:rPr>
              <w:t>て、デザインカンプに照らし合わせた</w:t>
            </w:r>
            <w:r w:rsidR="006A13FE">
              <w:rPr>
                <w:rFonts w:ascii="ＭＳ ゴシック" w:eastAsia="ＭＳ ゴシック" w:hAnsi="ＭＳ ゴシック" w:hint="eastAsia"/>
              </w:rPr>
              <w:t>コーディング手法を学ぶ。</w:t>
            </w:r>
          </w:p>
          <w:p w14:paraId="0E381DD6" w14:textId="77777777" w:rsidR="00371190" w:rsidRDefault="006D0DC9" w:rsidP="00371190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="00371190">
              <w:rPr>
                <w:rFonts w:ascii="ＭＳ ゴシック" w:eastAsia="ＭＳ ゴシック" w:hAnsi="ＭＳ ゴシック" w:hint="eastAsia"/>
              </w:rPr>
              <w:t>バックエンド:</w:t>
            </w:r>
            <w:r w:rsidR="00371190">
              <w:rPr>
                <w:rFonts w:ascii="ＭＳ ゴシック" w:eastAsia="ＭＳ ゴシック" w:hAnsi="ＭＳ ゴシック"/>
              </w:rPr>
              <w:t xml:space="preserve"> </w:t>
            </w:r>
            <w:r w:rsidR="006A13FE">
              <w:rPr>
                <w:rFonts w:ascii="ＭＳ ゴシック" w:eastAsia="ＭＳ ゴシック" w:hAnsi="ＭＳ ゴシック"/>
              </w:rPr>
              <w:t>PHP</w:t>
            </w:r>
            <w:r w:rsidR="006A13FE">
              <w:rPr>
                <w:rFonts w:ascii="ＭＳ ゴシック" w:eastAsia="ＭＳ ゴシック" w:hAnsi="ＭＳ ゴシック" w:hint="eastAsia"/>
              </w:rPr>
              <w:t>を用いた、</w:t>
            </w:r>
            <w:r w:rsidR="00012B05">
              <w:rPr>
                <w:rFonts w:ascii="ＭＳ ゴシック" w:eastAsia="ＭＳ ゴシック" w:hAnsi="ＭＳ ゴシック" w:hint="eastAsia"/>
              </w:rPr>
              <w:t>クラス設計書に照らし合わせたコーディング手法を学ぶ。</w:t>
            </w:r>
          </w:p>
          <w:p w14:paraId="6DF3519B" w14:textId="2A8E9D9F" w:rsidR="00012B05" w:rsidRDefault="00012B05" w:rsidP="00012B05">
            <w:pPr>
              <w:spacing w:line="40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</w:t>
            </w:r>
          </w:p>
          <w:p w14:paraId="1A2E4BA7" w14:textId="703CA94F" w:rsidR="00012B05" w:rsidRPr="00012B05" w:rsidRDefault="00012B05" w:rsidP="00012B05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-</w:t>
            </w:r>
            <w:r>
              <w:rPr>
                <w:rFonts w:ascii="ＭＳ ゴシック" w:eastAsia="ＭＳ ゴシック" w:hAnsi="ＭＳ ゴシック"/>
              </w:rPr>
              <w:t xml:space="preserve">            </w:t>
            </w:r>
            <w:r>
              <w:rPr>
                <w:rFonts w:ascii="ＭＳ ゴシック" w:eastAsia="ＭＳ ゴシック" w:hAnsi="ＭＳ ゴシック" w:hint="eastAsia"/>
              </w:rPr>
              <w:t>全体: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="009E672F">
              <w:rPr>
                <w:rFonts w:ascii="ＭＳ ゴシック" w:eastAsia="ＭＳ ゴシック" w:hAnsi="ＭＳ ゴシック" w:hint="eastAsia"/>
              </w:rPr>
              <w:t>G</w:t>
            </w:r>
            <w:r w:rsidR="009E672F">
              <w:rPr>
                <w:rFonts w:ascii="ＭＳ ゴシック" w:eastAsia="ＭＳ ゴシック" w:hAnsi="ＭＳ ゴシック"/>
              </w:rPr>
              <w:t>itHub</w:t>
            </w:r>
            <w:r w:rsidR="009E672F">
              <w:rPr>
                <w:rFonts w:ascii="ＭＳ ゴシック" w:eastAsia="ＭＳ ゴシック" w:hAnsi="ＭＳ ゴシック" w:hint="eastAsia"/>
              </w:rPr>
              <w:t>フローをベースとした、チーム開発の基礎技法を習得する。</w:t>
            </w:r>
          </w:p>
        </w:tc>
      </w:tr>
    </w:tbl>
    <w:p w14:paraId="417CB93A" w14:textId="77777777" w:rsidR="00A24471" w:rsidRDefault="00A24471" w:rsidP="00537EBC">
      <w:pPr>
        <w:spacing w:line="160" w:lineRule="exact"/>
      </w:pPr>
    </w:p>
    <w:p w14:paraId="68DABC03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EB4310" w:rsidRPr="00584A1A" w14:paraId="7ECDBD7F" w14:textId="77777777" w:rsidTr="00516230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2A6BA60B" w14:textId="77777777" w:rsidR="00EB4310" w:rsidRPr="00A24471" w:rsidRDefault="00B21952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システム化の</w:t>
            </w:r>
            <w:r w:rsidR="00EB4310">
              <w:rPr>
                <w:rFonts w:ascii="ＭＳ ゴシック" w:eastAsia="ＭＳ ゴシック" w:hAnsi="ＭＳ ゴシック" w:hint="eastAsia"/>
                <w:b/>
                <w:szCs w:val="21"/>
              </w:rPr>
              <w:t>目的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 xml:space="preserve">　（ターゲット、利用するメリット、操作の流れ）</w:t>
            </w:r>
          </w:p>
        </w:tc>
      </w:tr>
      <w:tr w:rsidR="00EB4310" w:rsidRPr="0068662F" w14:paraId="02821BFE" w14:textId="77777777" w:rsidTr="00516230">
        <w:trPr>
          <w:trHeight w:val="2061"/>
        </w:trPr>
        <w:tc>
          <w:tcPr>
            <w:tcW w:w="9835" w:type="dxa"/>
          </w:tcPr>
          <w:p w14:paraId="35EBB89C" w14:textId="77777777"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2F15FBBC" w14:textId="77777777"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9672493" w14:textId="77777777"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04F30DF9" w14:textId="77777777" w:rsidR="00DB7BBB" w:rsidRDefault="00DB7BBB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B6BB297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DAF4057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744429D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10BC685D" w14:textId="77777777" w:rsidR="00954324" w:rsidRDefault="00954324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26FC7DD8" w14:textId="77777777" w:rsidR="00722CBC" w:rsidRDefault="00722CBC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3F749AF0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768D05C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0B0E5E33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414078E9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16B46D4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B891817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056E2BD6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E945F6C" w14:textId="77777777" w:rsidR="00535F2D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4D1D924B" w14:textId="77777777" w:rsidR="00535F2D" w:rsidRPr="00A24471" w:rsidRDefault="00535F2D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5478A375" w14:textId="77777777" w:rsidR="00EB4310" w:rsidRDefault="00EB4310" w:rsidP="00EB4310">
      <w:pPr>
        <w:spacing w:line="160" w:lineRule="exact"/>
      </w:pPr>
    </w:p>
    <w:p w14:paraId="3323A496" w14:textId="77777777" w:rsidR="00EB4310" w:rsidRDefault="00EB4310" w:rsidP="00537EBC">
      <w:pPr>
        <w:spacing w:line="160" w:lineRule="exact"/>
      </w:pPr>
    </w:p>
    <w:p w14:paraId="796DDA3E" w14:textId="77777777" w:rsidR="00EB4310" w:rsidRDefault="00EB4310" w:rsidP="00EB4310">
      <w:pPr>
        <w:spacing w:line="160" w:lineRule="exact"/>
      </w:pPr>
    </w:p>
    <w:p w14:paraId="065A6EDE" w14:textId="77777777" w:rsidR="00A24471" w:rsidRDefault="00A2447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20DF06E2" w14:textId="77777777" w:rsidTr="004877AC">
        <w:tc>
          <w:tcPr>
            <w:tcW w:w="9835" w:type="dxa"/>
            <w:shd w:val="clear" w:color="auto" w:fill="BFBFBF" w:themeFill="background1" w:themeFillShade="BF"/>
          </w:tcPr>
          <w:p w14:paraId="565BF551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7D316CB4" w14:textId="77777777" w:rsidTr="004877AC">
        <w:trPr>
          <w:trHeight w:val="5767"/>
        </w:trPr>
        <w:tc>
          <w:tcPr>
            <w:tcW w:w="9835" w:type="dxa"/>
          </w:tcPr>
          <w:p w14:paraId="2717D981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●機能一覧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7188"/>
            </w:tblGrid>
            <w:tr w:rsidR="00A24471" w14:paraId="736FFFA5" w14:textId="77777777" w:rsidTr="00F044F2">
              <w:tc>
                <w:tcPr>
                  <w:tcW w:w="2226" w:type="dxa"/>
                </w:tcPr>
                <w:p w14:paraId="58FFF5B1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6E815A3E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774C66CA" w14:textId="77777777" w:rsidTr="00F044F2">
              <w:tc>
                <w:tcPr>
                  <w:tcW w:w="2226" w:type="dxa"/>
                </w:tcPr>
                <w:p w14:paraId="2AAF585A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23DD2E78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4B55597C" w14:textId="77777777" w:rsidTr="00F044F2">
              <w:tc>
                <w:tcPr>
                  <w:tcW w:w="2226" w:type="dxa"/>
                </w:tcPr>
                <w:p w14:paraId="4910523C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122FB592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543FA1ED" w14:textId="77777777" w:rsidTr="00F044F2">
              <w:tc>
                <w:tcPr>
                  <w:tcW w:w="2226" w:type="dxa"/>
                </w:tcPr>
                <w:p w14:paraId="2456D3C6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320711B9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75836A52" w14:textId="77777777" w:rsidTr="00F044F2">
              <w:tc>
                <w:tcPr>
                  <w:tcW w:w="2226" w:type="dxa"/>
                </w:tcPr>
                <w:p w14:paraId="2833D206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670CEA3F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41BFAB32" w14:textId="77777777" w:rsidTr="00F044F2">
              <w:tc>
                <w:tcPr>
                  <w:tcW w:w="2226" w:type="dxa"/>
                </w:tcPr>
                <w:p w14:paraId="4D92BA28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10FC7FCE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14:paraId="5843FAF0" w14:textId="77777777" w:rsidTr="00F044F2">
              <w:tc>
                <w:tcPr>
                  <w:tcW w:w="2226" w:type="dxa"/>
                </w:tcPr>
                <w:p w14:paraId="71178131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14:paraId="2DC42173" w14:textId="77777777"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</w:tbl>
          <w:p w14:paraId="42FEB1F0" w14:textId="77777777" w:rsidR="00033393" w:rsidRDefault="00033393" w:rsidP="00033393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●技術一覧</w:t>
            </w:r>
          </w:p>
          <w:p w14:paraId="3FFD1B7B" w14:textId="77777777" w:rsidR="00033393" w:rsidRDefault="00033393" w:rsidP="00033393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6C14089C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14:paraId="579B3B16" w14:textId="77777777" w:rsidR="00535F2D" w:rsidRDefault="00535F2D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14:paraId="7936A2EA" w14:textId="77777777"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14:paraId="4014E8BD" w14:textId="77777777" w:rsidR="00A24471" w:rsidRPr="00301BF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6C24319F" w14:textId="77777777" w:rsidR="002A5ED9" w:rsidRDefault="002A5ED9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2A5ED9" w:rsidRPr="00584A1A" w14:paraId="19ADACD5" w14:textId="77777777" w:rsidTr="004877AC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439080E5" w14:textId="77777777" w:rsidR="002A5ED9" w:rsidRPr="002232B0" w:rsidRDefault="004B3F46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6DDBF075" w14:textId="77777777" w:rsidTr="00BD1B8A">
        <w:trPr>
          <w:trHeight w:val="1114"/>
        </w:trPr>
        <w:tc>
          <w:tcPr>
            <w:tcW w:w="9835" w:type="dxa"/>
          </w:tcPr>
          <w:p w14:paraId="36CC207A" w14:textId="77777777" w:rsidR="002A5ED9" w:rsidRDefault="002A5ED9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006AB88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2AEF57A0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3B015916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3DC3712A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0DD93FBD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626EE337" w14:textId="77777777" w:rsidR="00BD1B8A" w:rsidRDefault="00BD1B8A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30F9F9A" w14:textId="77777777" w:rsidR="00520F81" w:rsidRDefault="00520F81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196AC2FF" w14:textId="77777777" w:rsidR="00722CBC" w:rsidRDefault="00722CBC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2FC76144" w14:textId="77777777" w:rsidR="004D4480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0EEB4320" w14:textId="77777777" w:rsidR="004D4480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27AD8CC" w14:textId="77777777" w:rsidR="004D4480" w:rsidRPr="00DE7C92" w:rsidRDefault="004D4480" w:rsidP="00520F8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29A4BD81" w14:textId="77777777" w:rsidR="002A5ED9" w:rsidRPr="00241993" w:rsidRDefault="002A5ED9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4B3F46" w:rsidRPr="00584A1A" w14:paraId="0E2F8CDD" w14:textId="77777777" w:rsidTr="00055B5F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3006C13A" w14:textId="77777777" w:rsidR="004B3F46" w:rsidRPr="002232B0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スケジュール</w:t>
            </w:r>
          </w:p>
        </w:tc>
      </w:tr>
      <w:tr w:rsidR="004B3F46" w:rsidRPr="00584A1A" w14:paraId="0CF84723" w14:textId="77777777" w:rsidTr="00055B5F">
        <w:trPr>
          <w:trHeight w:val="70"/>
        </w:trPr>
        <w:tc>
          <w:tcPr>
            <w:tcW w:w="9835" w:type="dxa"/>
          </w:tcPr>
          <w:p w14:paraId="513BB601" w14:textId="77777777" w:rsidR="004B3F46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7AC21548" w14:textId="77777777" w:rsidR="00535F2D" w:rsidRDefault="00535F2D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02B771F5" w14:textId="77777777" w:rsidR="00D309C7" w:rsidRDefault="00D309C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529B6ECA" w14:textId="77777777" w:rsidR="00D309C7" w:rsidRDefault="00D309C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14:paraId="2FF60A5C" w14:textId="77777777" w:rsidR="004B3F46" w:rsidRPr="00DE7C92" w:rsidRDefault="004B3F46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2BCDC9C8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7EBB" w14:textId="77777777" w:rsidR="00EE0937" w:rsidRDefault="00EE0937" w:rsidP="001B78D6">
      <w:r>
        <w:separator/>
      </w:r>
    </w:p>
  </w:endnote>
  <w:endnote w:type="continuationSeparator" w:id="0">
    <w:p w14:paraId="0752A273" w14:textId="77777777" w:rsidR="00EE0937" w:rsidRDefault="00EE0937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0846" w14:textId="77777777" w:rsidR="00EE0937" w:rsidRDefault="00EE0937" w:rsidP="001B78D6">
      <w:r>
        <w:separator/>
      </w:r>
    </w:p>
  </w:footnote>
  <w:footnote w:type="continuationSeparator" w:id="0">
    <w:p w14:paraId="162BCC84" w14:textId="77777777" w:rsidR="00EE0937" w:rsidRDefault="00EE0937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5D03A8"/>
    <w:multiLevelType w:val="hybridMultilevel"/>
    <w:tmpl w:val="E78EE882"/>
    <w:lvl w:ilvl="0" w:tplc="7B68D1C4">
      <w:start w:val="12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0E83C0F"/>
    <w:multiLevelType w:val="hybridMultilevel"/>
    <w:tmpl w:val="BBC88D74"/>
    <w:lvl w:ilvl="0" w:tplc="838878C0">
      <w:start w:val="12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14512227">
    <w:abstractNumId w:val="4"/>
  </w:num>
  <w:num w:numId="2" w16cid:durableId="655689075">
    <w:abstractNumId w:val="1"/>
  </w:num>
  <w:num w:numId="3" w16cid:durableId="736123751">
    <w:abstractNumId w:val="8"/>
  </w:num>
  <w:num w:numId="4" w16cid:durableId="1084959627">
    <w:abstractNumId w:val="10"/>
  </w:num>
  <w:num w:numId="5" w16cid:durableId="116461195">
    <w:abstractNumId w:val="0"/>
  </w:num>
  <w:num w:numId="6" w16cid:durableId="817651243">
    <w:abstractNumId w:val="3"/>
  </w:num>
  <w:num w:numId="7" w16cid:durableId="1476872396">
    <w:abstractNumId w:val="7"/>
  </w:num>
  <w:num w:numId="8" w16cid:durableId="1766069279">
    <w:abstractNumId w:val="9"/>
  </w:num>
  <w:num w:numId="9" w16cid:durableId="670640866">
    <w:abstractNumId w:val="5"/>
  </w:num>
  <w:num w:numId="10" w16cid:durableId="722288188">
    <w:abstractNumId w:val="6"/>
  </w:num>
  <w:num w:numId="11" w16cid:durableId="2062436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98"/>
    <w:rsid w:val="0000497E"/>
    <w:rsid w:val="00012B05"/>
    <w:rsid w:val="000232A1"/>
    <w:rsid w:val="00027545"/>
    <w:rsid w:val="00033393"/>
    <w:rsid w:val="00043E0D"/>
    <w:rsid w:val="00054884"/>
    <w:rsid w:val="000773C3"/>
    <w:rsid w:val="000923C4"/>
    <w:rsid w:val="00095411"/>
    <w:rsid w:val="000C672D"/>
    <w:rsid w:val="000E07FB"/>
    <w:rsid w:val="000E7FF9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E0939"/>
    <w:rsid w:val="002232B0"/>
    <w:rsid w:val="0023096A"/>
    <w:rsid w:val="00241993"/>
    <w:rsid w:val="00267BAF"/>
    <w:rsid w:val="00271ED9"/>
    <w:rsid w:val="00283D57"/>
    <w:rsid w:val="00285E8C"/>
    <w:rsid w:val="00287BD5"/>
    <w:rsid w:val="002A5ED9"/>
    <w:rsid w:val="002F2905"/>
    <w:rsid w:val="00301BFA"/>
    <w:rsid w:val="00304C9D"/>
    <w:rsid w:val="003136A7"/>
    <w:rsid w:val="00315360"/>
    <w:rsid w:val="00343D7F"/>
    <w:rsid w:val="00371190"/>
    <w:rsid w:val="00375BD8"/>
    <w:rsid w:val="003B3585"/>
    <w:rsid w:val="003C0822"/>
    <w:rsid w:val="003E27F0"/>
    <w:rsid w:val="00400E6F"/>
    <w:rsid w:val="00416827"/>
    <w:rsid w:val="00456164"/>
    <w:rsid w:val="00463185"/>
    <w:rsid w:val="004877AC"/>
    <w:rsid w:val="004B3F46"/>
    <w:rsid w:val="004B4BE9"/>
    <w:rsid w:val="004B56E5"/>
    <w:rsid w:val="004D4480"/>
    <w:rsid w:val="005122F7"/>
    <w:rsid w:val="00520F81"/>
    <w:rsid w:val="0052660A"/>
    <w:rsid w:val="005305FC"/>
    <w:rsid w:val="00532666"/>
    <w:rsid w:val="0053268F"/>
    <w:rsid w:val="00533863"/>
    <w:rsid w:val="00535F2D"/>
    <w:rsid w:val="00537EBC"/>
    <w:rsid w:val="005554B7"/>
    <w:rsid w:val="0057563D"/>
    <w:rsid w:val="005802AA"/>
    <w:rsid w:val="00584A1A"/>
    <w:rsid w:val="00587445"/>
    <w:rsid w:val="005F1F00"/>
    <w:rsid w:val="005F6BCB"/>
    <w:rsid w:val="00605E34"/>
    <w:rsid w:val="006375ED"/>
    <w:rsid w:val="006560D4"/>
    <w:rsid w:val="0066292D"/>
    <w:rsid w:val="0068662F"/>
    <w:rsid w:val="00690604"/>
    <w:rsid w:val="006A020C"/>
    <w:rsid w:val="006A13FE"/>
    <w:rsid w:val="006A5A69"/>
    <w:rsid w:val="006C59FA"/>
    <w:rsid w:val="006D0DC9"/>
    <w:rsid w:val="0070172F"/>
    <w:rsid w:val="00702067"/>
    <w:rsid w:val="00722CBC"/>
    <w:rsid w:val="00741A35"/>
    <w:rsid w:val="00767013"/>
    <w:rsid w:val="00774D70"/>
    <w:rsid w:val="0078247E"/>
    <w:rsid w:val="00787D09"/>
    <w:rsid w:val="007A2B00"/>
    <w:rsid w:val="007A2B6C"/>
    <w:rsid w:val="007C225D"/>
    <w:rsid w:val="007C617D"/>
    <w:rsid w:val="007D07A2"/>
    <w:rsid w:val="007D2F98"/>
    <w:rsid w:val="00800C61"/>
    <w:rsid w:val="00801811"/>
    <w:rsid w:val="00802B85"/>
    <w:rsid w:val="00805D28"/>
    <w:rsid w:val="00841410"/>
    <w:rsid w:val="008660C1"/>
    <w:rsid w:val="00874004"/>
    <w:rsid w:val="008775E9"/>
    <w:rsid w:val="00877BED"/>
    <w:rsid w:val="00886A88"/>
    <w:rsid w:val="008C1C87"/>
    <w:rsid w:val="00902F00"/>
    <w:rsid w:val="00907B29"/>
    <w:rsid w:val="009420BC"/>
    <w:rsid w:val="00943830"/>
    <w:rsid w:val="009470C8"/>
    <w:rsid w:val="00954324"/>
    <w:rsid w:val="00964E4D"/>
    <w:rsid w:val="00981F65"/>
    <w:rsid w:val="00994150"/>
    <w:rsid w:val="009B615A"/>
    <w:rsid w:val="009C3083"/>
    <w:rsid w:val="009E672F"/>
    <w:rsid w:val="00A11524"/>
    <w:rsid w:val="00A24471"/>
    <w:rsid w:val="00A82911"/>
    <w:rsid w:val="00AC2893"/>
    <w:rsid w:val="00B21952"/>
    <w:rsid w:val="00B3322D"/>
    <w:rsid w:val="00B42B11"/>
    <w:rsid w:val="00B6575B"/>
    <w:rsid w:val="00BD1B8A"/>
    <w:rsid w:val="00BE3498"/>
    <w:rsid w:val="00C361D0"/>
    <w:rsid w:val="00C53872"/>
    <w:rsid w:val="00C563A0"/>
    <w:rsid w:val="00C630F3"/>
    <w:rsid w:val="00C977AE"/>
    <w:rsid w:val="00C97CF8"/>
    <w:rsid w:val="00CA1839"/>
    <w:rsid w:val="00CB032A"/>
    <w:rsid w:val="00CB5904"/>
    <w:rsid w:val="00CC39FB"/>
    <w:rsid w:val="00D05CC9"/>
    <w:rsid w:val="00D309C7"/>
    <w:rsid w:val="00D402B0"/>
    <w:rsid w:val="00D81309"/>
    <w:rsid w:val="00DB7BBB"/>
    <w:rsid w:val="00DD240E"/>
    <w:rsid w:val="00DE7C92"/>
    <w:rsid w:val="00E1445A"/>
    <w:rsid w:val="00E16667"/>
    <w:rsid w:val="00E6069B"/>
    <w:rsid w:val="00E7177A"/>
    <w:rsid w:val="00E737CC"/>
    <w:rsid w:val="00EA13C7"/>
    <w:rsid w:val="00EA3CAB"/>
    <w:rsid w:val="00EB4310"/>
    <w:rsid w:val="00ED21E6"/>
    <w:rsid w:val="00ED4FF4"/>
    <w:rsid w:val="00EE0937"/>
    <w:rsid w:val="00F044F2"/>
    <w:rsid w:val="00F05196"/>
    <w:rsid w:val="00F30384"/>
    <w:rsid w:val="00F303D7"/>
    <w:rsid w:val="00F6677E"/>
    <w:rsid w:val="00F85BB6"/>
    <w:rsid w:val="00F96B30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10CEBE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889705F6052C04CB62ECDDCC575A3DB" ma:contentTypeVersion="11" ma:contentTypeDescription="新しいドキュメントを作成します。" ma:contentTypeScope="" ma:versionID="47613353b838c27cff48b722f8133a17">
  <xsd:schema xmlns:xsd="http://www.w3.org/2001/XMLSchema" xmlns:xs="http://www.w3.org/2001/XMLSchema" xmlns:p="http://schemas.microsoft.com/office/2006/metadata/properties" xmlns:ns2="24224b6e-b20b-49bc-8182-af155e721963" xmlns:ns3="69325d5a-6a2b-4882-9d0a-8f76614e230f" targetNamespace="http://schemas.microsoft.com/office/2006/metadata/properties" ma:root="true" ma:fieldsID="4e290d9e0ec0b3a05bfda48e1b7bc1a9" ns2:_="" ns3:_="">
    <xsd:import namespace="24224b6e-b20b-49bc-8182-af155e721963"/>
    <xsd:import namespace="69325d5a-6a2b-4882-9d0a-8f76614e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24b6e-b20b-49bc-8182-af155e721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25d5a-6a2b-4882-9d0a-8f76614e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62ab07d-a85d-4bc2-b4eb-c2fc4582de62}" ma:internalName="TaxCatchAll" ma:showField="CatchAllData" ma:web="69325d5a-6a2b-4882-9d0a-8f76614e23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224b6e-b20b-49bc-8182-af155e721963">
      <Terms xmlns="http://schemas.microsoft.com/office/infopath/2007/PartnerControls"/>
    </lcf76f155ced4ddcb4097134ff3c332f>
    <TaxCatchAll xmlns="69325d5a-6a2b-4882-9d0a-8f76614e23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609E-84F5-4DD8-B58B-6DBFB5DA9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98BCF-7FA7-494A-B8E2-75AF66B8D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24b6e-b20b-49bc-8182-af155e721963"/>
    <ds:schemaRef ds:uri="69325d5a-6a2b-4882-9d0a-8f76614e2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1EA1F8-A5D7-4F33-8753-7CDFCD898C2D}">
  <ds:schemaRefs>
    <ds:schemaRef ds:uri="http://schemas.microsoft.com/office/2006/metadata/properties"/>
    <ds:schemaRef ds:uri="http://schemas.microsoft.com/office/infopath/2007/PartnerControls"/>
    <ds:schemaRef ds:uri="24224b6e-b20b-49bc-8182-af155e721963"/>
    <ds:schemaRef ds:uri="69325d5a-6a2b-4882-9d0a-8f76614e230f"/>
  </ds:schemaRefs>
</ds:datastoreItem>
</file>

<file path=customXml/itemProps4.xml><?xml version="1.0" encoding="utf-8"?>
<ds:datastoreItem xmlns:ds="http://schemas.openxmlformats.org/officeDocument/2006/customXml" ds:itemID="{6878562C-571A-4010-98CB-EA3897C2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12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宮崎 幸大</cp:lastModifiedBy>
  <cp:revision>17</cp:revision>
  <cp:lastPrinted>2014-09-12T05:24:00Z</cp:lastPrinted>
  <dcterms:created xsi:type="dcterms:W3CDTF">2023-08-21T04:11:00Z</dcterms:created>
  <dcterms:modified xsi:type="dcterms:W3CDTF">2023-09-15T02:56:00Z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0x0101000889705F6052C04CB62ECDDCC575A3DB</vt:lpwstr>
  </property>
</Properties>
</file>